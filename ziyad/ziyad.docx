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795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14:paraId="239E0D7E" w14:textId="77777777" w:rsidTr="003A550E">
        <w:tc>
          <w:tcPr>
            <w:tcW w:w="3023" w:type="dxa"/>
          </w:tcPr>
          <w:sdt>
            <w:sdtPr>
              <w:rPr>
                <w:sz w:val="36"/>
                <w:szCs w:val="28"/>
              </w:rPr>
              <w:alias w:val="Your Name:"/>
              <w:tag w:val="Your Name:"/>
              <w:id w:val="-1220516334"/>
              <w:placeholder>
                <w:docPart w:val="189F8D8E7C31AC4E83A9CE51F8088E6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574E5DB7" w14:textId="18CF026F" w:rsidR="00B93310" w:rsidRPr="003A550E" w:rsidRDefault="00D05C78" w:rsidP="003A550E">
                <w:pPr>
                  <w:pStyle w:val="Heading1"/>
                  <w:rPr>
                    <w:sz w:val="36"/>
                    <w:szCs w:val="28"/>
                  </w:rPr>
                </w:pPr>
                <w:r w:rsidRPr="003A550E">
                  <w:rPr>
                    <w:sz w:val="36"/>
                    <w:szCs w:val="28"/>
                  </w:rPr>
                  <w:t>ziyad</w:t>
                </w:r>
                <w:r w:rsidRPr="003A550E">
                  <w:rPr>
                    <w:sz w:val="36"/>
                    <w:szCs w:val="28"/>
                  </w:rPr>
                  <w:br/>
                  <w:t>alhawti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14:paraId="4067EAC4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746E23FF" w14:textId="77777777" w:rsidR="00441EB9" w:rsidRDefault="00441EB9" w:rsidP="003A550E">
                  <w:pPr>
                    <w:pStyle w:val="Heading3"/>
                    <w:framePr w:hSpace="180" w:wrap="around" w:vAnchor="page" w:hAnchor="margin" w:y="1795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224BEFC" wp14:editId="56BF681E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9275AA3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1F2DCFE9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6DA6483A" w14:textId="2687D0EC" w:rsidR="00441EB9" w:rsidRDefault="00D05C78" w:rsidP="003A550E">
                  <w:pPr>
                    <w:pStyle w:val="Heading3"/>
                    <w:framePr w:hSpace="180" w:wrap="around" w:vAnchor="page" w:hAnchor="margin" w:y="1795"/>
                  </w:pPr>
                  <w:r>
                    <w:t>zeYAD1hoty@gmail.com</w:t>
                  </w:r>
                </w:p>
              </w:tc>
            </w:tr>
            <w:tr w:rsidR="00441EB9" w:rsidRPr="005152F2" w14:paraId="4B1ADE3E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3B8DD46B" w14:textId="77777777" w:rsidR="00441EB9" w:rsidRDefault="00441EB9" w:rsidP="003A550E">
                  <w:pPr>
                    <w:pStyle w:val="Heading3"/>
                    <w:framePr w:hSpace="180" w:wrap="around" w:vAnchor="page" w:hAnchor="margin" w:y="1795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80A3070" wp14:editId="09F0E247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D422EC0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AWlIkDFiUAAJjeAAAOAAAAAAAAAAAAAAAAAC4CAABkcnMvZTJvRG9jLnhtbFBL&#13;&#10;AQItABQABgAIAAAAIQDbJ8Nc3AAAAAgBAAAPAAAAAAAAAAAAAAAAAHAnAABkcnMvZG93bnJldi54&#13;&#10;bWxQSwUGAAAAAAQABADzAAAAeSgAAAAA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2CFD5221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43A9B7E8" w14:textId="77777777" w:rsidR="003A550E" w:rsidRDefault="00D05C78" w:rsidP="003A550E">
                  <w:pPr>
                    <w:pStyle w:val="Heading3"/>
                    <w:framePr w:hSpace="180" w:wrap="around" w:vAnchor="page" w:hAnchor="margin" w:y="1795"/>
                  </w:pPr>
                  <w:r>
                    <w:t>0531226236</w:t>
                  </w:r>
                </w:p>
                <w:p w14:paraId="60CCD467" w14:textId="76A5D414" w:rsidR="003A550E" w:rsidRDefault="003A550E" w:rsidP="003A550E">
                  <w:pPr>
                    <w:pStyle w:val="Heading3"/>
                    <w:framePr w:hSpace="180" w:wrap="around" w:vAnchor="page" w:hAnchor="margin" w:y="1795"/>
                  </w:pPr>
                  <w:r>
                    <mc:AlternateContent>
                      <mc:Choice Requires="wps">
                        <w:drawing>
                          <wp:inline distT="0" distB="0" distL="0" distR="0" wp14:anchorId="52C5FD79" wp14:editId="1099EEB1">
                            <wp:extent cx="221615" cy="0"/>
                            <wp:effectExtent l="0" t="0" r="26035" b="19050"/>
                            <wp:docPr id="9" name="Straight Connector 9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DA23022" id="Straight Connector 9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  <w:tr w:rsidR="00441EB9" w:rsidRPr="005152F2" w14:paraId="5AE3FDCE" w14:textId="77777777" w:rsidTr="003A550E">
              <w:trPr>
                <w:trHeight w:val="920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5262DCFB" w14:textId="77777777" w:rsidR="003A550E" w:rsidRDefault="003A550E" w:rsidP="003A550E">
                  <w:pPr>
                    <w:pStyle w:val="Heading3"/>
                    <w:framePr w:hSpace="180" w:wrap="around" w:vAnchor="page" w:hAnchor="margin" w:y="1795"/>
                  </w:pPr>
                  <w:r>
                    <w:t>nationality</w:t>
                  </w:r>
                </w:p>
                <w:p w14:paraId="35C47455" w14:textId="77777777" w:rsidR="003A550E" w:rsidRDefault="003A550E" w:rsidP="003A550E">
                  <w:pPr>
                    <w:pStyle w:val="Heading3"/>
                    <w:framePr w:hSpace="180" w:wrap="around" w:vAnchor="page" w:hAnchor="margin" w:y="1795"/>
                  </w:pPr>
                  <w:r>
                    <w:t>-saudi</w:t>
                  </w:r>
                </w:p>
                <w:p w14:paraId="4CAFB0FA" w14:textId="77777777" w:rsidR="003A550E" w:rsidRDefault="003A550E" w:rsidP="003A550E">
                  <w:pPr>
                    <w:pStyle w:val="Heading3"/>
                    <w:framePr w:hSpace="180" w:wrap="around" w:vAnchor="page" w:hAnchor="margin" w:y="1795"/>
                  </w:pPr>
                  <w:r>
                    <w:t>date of birth</w:t>
                  </w:r>
                </w:p>
                <w:p w14:paraId="0B254755" w14:textId="03CF2DE6" w:rsidR="003A550E" w:rsidRDefault="003A550E" w:rsidP="003A550E">
                  <w:pPr>
                    <w:pStyle w:val="Heading3"/>
                    <w:framePr w:hSpace="180" w:wrap="around" w:vAnchor="page" w:hAnchor="margin" w:y="1795"/>
                  </w:pPr>
                  <w:r>
                    <w:t>1999-10-9</w:t>
                  </w:r>
                </w:p>
                <w:p w14:paraId="2F6BF007" w14:textId="36FCCBF0" w:rsidR="00441EB9" w:rsidRPr="00441EB9" w:rsidRDefault="00441EB9" w:rsidP="003A550E">
                  <w:pPr>
                    <w:pStyle w:val="Heading3"/>
                    <w:framePr w:hSpace="180" w:wrap="around" w:vAnchor="page" w:hAnchor="margin" w:y="1795"/>
                    <w:jc w:val="both"/>
                    <w:rPr>
                      <w:rFonts w:asciiTheme="minorHAnsi" w:eastAsiaTheme="minorHAnsi" w:hAnsiTheme="minorHAnsi" w:cstheme="minorBidi" w:hint="cs"/>
                      <w:szCs w:val="18"/>
                    </w:rPr>
                  </w:pPr>
                </w:p>
              </w:tc>
            </w:tr>
            <w:tr w:rsidR="005A7E57" w:rsidRPr="005152F2" w14:paraId="48BAF18C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778CA9B0" w14:textId="77777777" w:rsidR="002C77B9" w:rsidRDefault="001E6CB0" w:rsidP="003A550E">
                  <w:pPr>
                    <w:pStyle w:val="Heading3"/>
                    <w:framePr w:hSpace="180" w:wrap="around" w:vAnchor="page" w:hAnchor="margin" w:y="1795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71A260FADB79E045A49DE13C411FDEC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t>Objective</w:t>
                      </w:r>
                    </w:sdtContent>
                  </w:sdt>
                </w:p>
                <w:p w14:paraId="6A56CDAE" w14:textId="77777777" w:rsidR="005A7E57" w:rsidRDefault="00616FF4" w:rsidP="003A550E">
                  <w:pPr>
                    <w:pStyle w:val="GraphicElement"/>
                    <w:framePr w:hSpace="180" w:wrap="around" w:vAnchor="page" w:hAnchor="margin" w:y="1795"/>
                  </w:pPr>
                  <w:r>
                    <mc:AlternateContent>
                      <mc:Choice Requires="wps">
                        <w:drawing>
                          <wp:inline distT="0" distB="0" distL="0" distR="0" wp14:anchorId="2BA74DBB" wp14:editId="4C5DD626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297133C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1F1D7916" w14:textId="3F29086E" w:rsidR="005A7E57" w:rsidRDefault="00E0697D" w:rsidP="003A550E">
                  <w:pPr>
                    <w:framePr w:hSpace="180" w:wrap="around" w:vAnchor="page" w:hAnchor="margin" w:y="1795"/>
                  </w:pPr>
                  <w:r w:rsidRPr="0079280F">
                    <w:rPr>
                      <w:sz w:val="21"/>
                      <w:szCs w:val="22"/>
                    </w:rPr>
                    <w:t xml:space="preserve">I hope to join an organization that has the development of self-growth in the future and contribute to new ideas. I would like a challenging position in the computer field that will help me with my technical and professional </w:t>
                  </w:r>
                  <w:proofErr w:type="spellStart"/>
                  <w:r w:rsidRPr="0079280F">
                    <w:rPr>
                      <w:sz w:val="21"/>
                      <w:szCs w:val="22"/>
                    </w:rPr>
                    <w:t>xperience</w:t>
                  </w:r>
                  <w:proofErr w:type="spellEnd"/>
                  <w:r w:rsidRPr="0079280F">
                    <w:rPr>
                      <w:sz w:val="21"/>
                      <w:szCs w:val="22"/>
                    </w:rPr>
                    <w:t xml:space="preserve"> and knowledge.</w:t>
                  </w:r>
                </w:p>
              </w:tc>
            </w:tr>
            <w:tr w:rsidR="00463463" w:rsidRPr="005152F2" w14:paraId="41D15D47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46D1564F" w14:textId="77777777" w:rsidR="005A7E57" w:rsidRDefault="001E6CB0" w:rsidP="003A550E">
                  <w:pPr>
                    <w:pStyle w:val="Heading3"/>
                    <w:framePr w:hSpace="180" w:wrap="around" w:vAnchor="page" w:hAnchor="margin" w:y="1795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0812750A117CFD428FD09046615FCF7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Skills</w:t>
                      </w:r>
                    </w:sdtContent>
                  </w:sdt>
                </w:p>
                <w:p w14:paraId="67E8F55B" w14:textId="77777777" w:rsidR="00616FF4" w:rsidRPr="0079280F" w:rsidRDefault="00616FF4" w:rsidP="003A550E">
                  <w:pPr>
                    <w:pStyle w:val="GraphicElement"/>
                    <w:framePr w:hSpace="180" w:wrap="around" w:vAnchor="page" w:hAnchor="margin" w:y="1795"/>
                    <w:rPr>
                      <w:sz w:val="21"/>
                      <w:szCs w:val="22"/>
                    </w:rPr>
                  </w:pPr>
                  <w:r w:rsidRPr="0079280F">
                    <w:rPr>
                      <w:sz w:val="21"/>
                      <w:szCs w:val="22"/>
                    </w:rPr>
                    <mc:AlternateContent>
                      <mc:Choice Requires="wps">
                        <w:drawing>
                          <wp:inline distT="0" distB="0" distL="0" distR="0" wp14:anchorId="46ED5A21" wp14:editId="1AA7742A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9580FF9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6F198A09" w14:textId="7C8A8C42" w:rsidR="00463463" w:rsidRPr="005152F2" w:rsidRDefault="00E0697D" w:rsidP="003A550E">
                  <w:pPr>
                    <w:framePr w:hSpace="180" w:wrap="around" w:vAnchor="page" w:hAnchor="margin" w:y="1795"/>
                  </w:pPr>
                  <w:r w:rsidRPr="0079280F">
                    <w:rPr>
                      <w:sz w:val="21"/>
                      <w:szCs w:val="22"/>
                    </w:rPr>
                    <w:t>I am computer savvy, hard-working, ambitious, and communicate well with others</w:t>
                  </w:r>
                </w:p>
              </w:tc>
            </w:tr>
          </w:tbl>
          <w:p w14:paraId="17F436C0" w14:textId="77777777" w:rsidR="00B93310" w:rsidRPr="005152F2" w:rsidRDefault="00B93310" w:rsidP="003A550E"/>
        </w:tc>
        <w:tc>
          <w:tcPr>
            <w:tcW w:w="723" w:type="dxa"/>
          </w:tcPr>
          <w:p w14:paraId="0EE521F2" w14:textId="77777777" w:rsidR="00B93310" w:rsidRPr="005152F2" w:rsidRDefault="00B93310" w:rsidP="003A550E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14:paraId="4CC5ACFD" w14:textId="77777777" w:rsidTr="006F6EC8">
              <w:trPr>
                <w:trHeight w:val="354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0753EB41" w14:textId="77777777" w:rsidR="008F6337" w:rsidRPr="005152F2" w:rsidRDefault="001E6CB0" w:rsidP="003A550E">
                  <w:pPr>
                    <w:pStyle w:val="Heading2"/>
                    <w:framePr w:hSpace="180" w:wrap="around" w:vAnchor="page" w:hAnchor="margin" w:y="1795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7BF4DB806BA4B447BC3D94BF698AB07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14:paraId="28908E0E" w14:textId="77777777" w:rsidR="00D05C78" w:rsidRPr="006F6EC8" w:rsidRDefault="00D05C78" w:rsidP="003A550E">
                  <w:pPr>
                    <w:pStyle w:val="Heading4"/>
                    <w:framePr w:hSpace="180" w:wrap="around" w:vAnchor="page" w:hAnchor="margin" w:y="1795"/>
                    <w:rPr>
                      <w:b w:val="0"/>
                      <w:iCs w:val="0"/>
                      <w:caps w:val="0"/>
                      <w:sz w:val="24"/>
                      <w:szCs w:val="26"/>
                    </w:rPr>
                  </w:pPr>
                  <w:r w:rsidRPr="006F6EC8">
                    <w:rPr>
                      <w:b w:val="0"/>
                      <w:iCs w:val="0"/>
                      <w:caps w:val="0"/>
                      <w:sz w:val="24"/>
                      <w:szCs w:val="26"/>
                    </w:rPr>
                    <w:t xml:space="preserve">Worked with the founder of </w:t>
                  </w:r>
                  <w:proofErr w:type="spellStart"/>
                  <w:r w:rsidRPr="006F6EC8">
                    <w:rPr>
                      <w:b w:val="0"/>
                      <w:iCs w:val="0"/>
                      <w:caps w:val="0"/>
                      <w:sz w:val="24"/>
                      <w:szCs w:val="26"/>
                    </w:rPr>
                    <w:t>Jawwal</w:t>
                  </w:r>
                  <w:proofErr w:type="spellEnd"/>
                  <w:r w:rsidRPr="006F6EC8">
                    <w:rPr>
                      <w:b w:val="0"/>
                      <w:iCs w:val="0"/>
                      <w:caps w:val="0"/>
                      <w:sz w:val="24"/>
                      <w:szCs w:val="26"/>
                    </w:rPr>
                    <w:t xml:space="preserve"> </w:t>
                  </w:r>
                </w:p>
                <w:p w14:paraId="43A1D6A9" w14:textId="644C1077" w:rsidR="00D05C78" w:rsidRPr="006F6EC8" w:rsidRDefault="00D05C78" w:rsidP="003A550E">
                  <w:pPr>
                    <w:pStyle w:val="Heading4"/>
                    <w:framePr w:hSpace="180" w:wrap="around" w:vAnchor="page" w:hAnchor="margin" w:y="1795"/>
                    <w:rPr>
                      <w:b w:val="0"/>
                      <w:iCs w:val="0"/>
                      <w:caps w:val="0"/>
                      <w:sz w:val="24"/>
                      <w:szCs w:val="26"/>
                    </w:rPr>
                  </w:pPr>
                  <w:r w:rsidRPr="006F6EC8">
                    <w:rPr>
                      <w:b w:val="0"/>
                      <w:iCs w:val="0"/>
                      <w:caps w:val="0"/>
                      <w:sz w:val="24"/>
                      <w:szCs w:val="26"/>
                    </w:rPr>
                    <w:t>communications for a year.</w:t>
                  </w:r>
                </w:p>
                <w:p w14:paraId="70741AF0" w14:textId="77777777" w:rsidR="006F6EC8" w:rsidRPr="006F6EC8" w:rsidRDefault="006F6EC8" w:rsidP="003A550E">
                  <w:pPr>
                    <w:pStyle w:val="Heading4"/>
                    <w:framePr w:hSpace="180" w:wrap="around" w:vAnchor="page" w:hAnchor="margin" w:y="1795"/>
                    <w:rPr>
                      <w:b w:val="0"/>
                      <w:iCs w:val="0"/>
                      <w:caps w:val="0"/>
                      <w:sz w:val="24"/>
                      <w:szCs w:val="26"/>
                    </w:rPr>
                  </w:pPr>
                  <w:r w:rsidRPr="006F6EC8">
                    <w:rPr>
                      <w:b w:val="0"/>
                      <w:iCs w:val="0"/>
                      <w:caps w:val="0"/>
                      <w:sz w:val="24"/>
                      <w:szCs w:val="26"/>
                    </w:rPr>
                    <w:t xml:space="preserve">Work for Al </w:t>
                  </w:r>
                  <w:proofErr w:type="spellStart"/>
                  <w:r w:rsidRPr="006F6EC8">
                    <w:rPr>
                      <w:b w:val="0"/>
                      <w:iCs w:val="0"/>
                      <w:caps w:val="0"/>
                      <w:sz w:val="24"/>
                      <w:szCs w:val="26"/>
                    </w:rPr>
                    <w:t>Othaim</w:t>
                  </w:r>
                  <w:proofErr w:type="spellEnd"/>
                  <w:r w:rsidRPr="006F6EC8">
                    <w:rPr>
                      <w:b w:val="0"/>
                      <w:iCs w:val="0"/>
                      <w:caps w:val="0"/>
                      <w:sz w:val="24"/>
                      <w:szCs w:val="26"/>
                    </w:rPr>
                    <w:t xml:space="preserve"> Markets </w:t>
                  </w:r>
                </w:p>
                <w:p w14:paraId="06B00C99" w14:textId="58F8D09F" w:rsidR="006F6EC8" w:rsidRPr="006F6EC8" w:rsidRDefault="006F6EC8" w:rsidP="003A550E">
                  <w:pPr>
                    <w:pStyle w:val="Heading4"/>
                    <w:framePr w:hSpace="180" w:wrap="around" w:vAnchor="page" w:hAnchor="margin" w:y="1795"/>
                    <w:rPr>
                      <w:b w:val="0"/>
                      <w:iCs w:val="0"/>
                      <w:caps w:val="0"/>
                      <w:sz w:val="24"/>
                      <w:szCs w:val="26"/>
                    </w:rPr>
                  </w:pPr>
                  <w:r w:rsidRPr="006F6EC8">
                    <w:rPr>
                      <w:b w:val="0"/>
                      <w:iCs w:val="0"/>
                      <w:caps w:val="0"/>
                      <w:sz w:val="24"/>
                      <w:szCs w:val="26"/>
                    </w:rPr>
                    <w:t>Company for 4 months.</w:t>
                  </w:r>
                </w:p>
                <w:p w14:paraId="5C685B45" w14:textId="5B35BCC3" w:rsidR="006F6EC8" w:rsidRPr="006F6EC8" w:rsidRDefault="006F6EC8" w:rsidP="003A550E">
                  <w:pPr>
                    <w:pStyle w:val="Heading4"/>
                    <w:framePr w:hSpace="180" w:wrap="around" w:vAnchor="page" w:hAnchor="margin" w:y="1795"/>
                    <w:rPr>
                      <w:b w:val="0"/>
                      <w:iCs w:val="0"/>
                      <w:caps w:val="0"/>
                      <w:sz w:val="24"/>
                      <w:szCs w:val="26"/>
                    </w:rPr>
                  </w:pPr>
                  <w:r w:rsidRPr="006F6EC8">
                    <w:rPr>
                      <w:b w:val="0"/>
                      <w:iCs w:val="0"/>
                      <w:caps w:val="0"/>
                      <w:sz w:val="24"/>
                      <w:szCs w:val="26"/>
                    </w:rPr>
                    <w:t xml:space="preserve">Work with Mobily </w:t>
                  </w:r>
                </w:p>
                <w:p w14:paraId="37977DC6" w14:textId="11888CAB" w:rsidR="006F6EC8" w:rsidRPr="006F6EC8" w:rsidRDefault="006F6EC8" w:rsidP="003A550E">
                  <w:pPr>
                    <w:pStyle w:val="Heading4"/>
                    <w:framePr w:hSpace="180" w:wrap="around" w:vAnchor="page" w:hAnchor="margin" w:y="1795"/>
                    <w:rPr>
                      <w:b w:val="0"/>
                      <w:iCs w:val="0"/>
                      <w:caps w:val="0"/>
                      <w:sz w:val="24"/>
                      <w:szCs w:val="26"/>
                    </w:rPr>
                  </w:pPr>
                  <w:r w:rsidRPr="006F6EC8">
                    <w:rPr>
                      <w:b w:val="0"/>
                      <w:iCs w:val="0"/>
                      <w:caps w:val="0"/>
                      <w:sz w:val="24"/>
                      <w:szCs w:val="26"/>
                    </w:rPr>
                    <w:t>For 6 months.</w:t>
                  </w:r>
                </w:p>
                <w:p w14:paraId="075518B9" w14:textId="77777777" w:rsidR="006F6EC8" w:rsidRPr="006F6EC8" w:rsidRDefault="006F6EC8" w:rsidP="003A550E">
                  <w:pPr>
                    <w:pStyle w:val="Heading4"/>
                    <w:framePr w:hSpace="180" w:wrap="around" w:vAnchor="page" w:hAnchor="margin" w:y="1795"/>
                    <w:rPr>
                      <w:b w:val="0"/>
                      <w:iCs w:val="0"/>
                      <w:caps w:val="0"/>
                      <w:sz w:val="24"/>
                      <w:szCs w:val="26"/>
                    </w:rPr>
                  </w:pPr>
                  <w:r w:rsidRPr="006F6EC8">
                    <w:rPr>
                      <w:b w:val="0"/>
                      <w:iCs w:val="0"/>
                      <w:caps w:val="0"/>
                      <w:sz w:val="24"/>
                      <w:szCs w:val="26"/>
                    </w:rPr>
                    <w:t xml:space="preserve">Work for Landmark Arabia </w:t>
                  </w:r>
                </w:p>
                <w:p w14:paraId="2A570A70" w14:textId="77777777" w:rsidR="006F6EC8" w:rsidRDefault="006F6EC8" w:rsidP="003A550E">
                  <w:pPr>
                    <w:pStyle w:val="Heading4"/>
                    <w:framePr w:hSpace="180" w:wrap="around" w:vAnchor="page" w:hAnchor="margin" w:y="1795"/>
                    <w:rPr>
                      <w:b w:val="0"/>
                      <w:iCs w:val="0"/>
                      <w:caps w:val="0"/>
                      <w:sz w:val="24"/>
                      <w:szCs w:val="26"/>
                    </w:rPr>
                  </w:pPr>
                  <w:r w:rsidRPr="006F6EC8">
                    <w:rPr>
                      <w:b w:val="0"/>
                      <w:iCs w:val="0"/>
                      <w:caps w:val="0"/>
                      <w:sz w:val="24"/>
                      <w:szCs w:val="26"/>
                    </w:rPr>
                    <w:t>for 9 months.</w:t>
                  </w:r>
                </w:p>
                <w:p w14:paraId="19A7932C" w14:textId="79BB87D6" w:rsidR="0079280F" w:rsidRPr="00D05C78" w:rsidRDefault="0079280F" w:rsidP="003A550E">
                  <w:pPr>
                    <w:pStyle w:val="Heading4"/>
                    <w:framePr w:hSpace="180" w:wrap="around" w:vAnchor="page" w:hAnchor="margin" w:y="1795"/>
                    <w:rPr>
                      <w:b w:val="0"/>
                      <w:iCs w:val="0"/>
                      <w:caps w:val="0"/>
                    </w:rPr>
                  </w:pPr>
                </w:p>
              </w:tc>
            </w:tr>
            <w:tr w:rsidR="008F6337" w14:paraId="3C7BC03A" w14:textId="77777777" w:rsidTr="0079280F">
              <w:trPr>
                <w:trHeight w:val="4305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568A53FB" w14:textId="77777777" w:rsidR="008F6337" w:rsidRPr="005152F2" w:rsidRDefault="001E6CB0" w:rsidP="003A550E">
                  <w:pPr>
                    <w:pStyle w:val="Heading2"/>
                    <w:framePr w:hSpace="180" w:wrap="around" w:vAnchor="page" w:hAnchor="margin" w:y="1795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A9B33AA0CA0CF7409A29D7A53D33726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p w14:paraId="45215B54" w14:textId="77777777" w:rsidR="0079280F" w:rsidRDefault="0079280F" w:rsidP="003A550E">
                  <w:pPr>
                    <w:framePr w:hSpace="180" w:wrap="around" w:vAnchor="page" w:hAnchor="margin" w:y="1795"/>
                    <w:rPr>
                      <w:sz w:val="24"/>
                      <w:szCs w:val="26"/>
                    </w:rPr>
                  </w:pPr>
                </w:p>
                <w:p w14:paraId="23C44EF3" w14:textId="115A0292" w:rsidR="00F24671" w:rsidRPr="00F24671" w:rsidRDefault="00F24671" w:rsidP="003A550E">
                  <w:pPr>
                    <w:framePr w:hSpace="180" w:wrap="around" w:vAnchor="page" w:hAnchor="margin" w:y="1795"/>
                    <w:rPr>
                      <w:sz w:val="24"/>
                      <w:szCs w:val="26"/>
                    </w:rPr>
                  </w:pPr>
                  <w:r w:rsidRPr="00F24671">
                    <w:rPr>
                      <w:sz w:val="24"/>
                      <w:szCs w:val="26"/>
                    </w:rPr>
                    <w:t>High School Certificate – Natural Sciences.</w:t>
                  </w:r>
                </w:p>
                <w:p w14:paraId="70902B39" w14:textId="6AB76A9E" w:rsidR="00F24671" w:rsidRPr="00F24671" w:rsidRDefault="00F24671" w:rsidP="003A550E">
                  <w:pPr>
                    <w:framePr w:hSpace="180" w:wrap="around" w:vAnchor="page" w:hAnchor="margin" w:y="1795"/>
                    <w:rPr>
                      <w:sz w:val="24"/>
                      <w:szCs w:val="26"/>
                    </w:rPr>
                  </w:pPr>
                  <w:r w:rsidRPr="00F24671">
                    <w:rPr>
                      <w:sz w:val="24"/>
                      <w:szCs w:val="26"/>
                    </w:rPr>
                    <w:t>Date of graduation- 1438</w:t>
                  </w:r>
                </w:p>
                <w:p w14:paraId="6310A7F8" w14:textId="5276A796" w:rsidR="00F24671" w:rsidRDefault="00F24671" w:rsidP="003A550E">
                  <w:pPr>
                    <w:framePr w:hSpace="180" w:wrap="around" w:vAnchor="page" w:hAnchor="margin" w:y="1795"/>
                    <w:rPr>
                      <w:sz w:val="24"/>
                      <w:szCs w:val="26"/>
                      <w:rtl/>
                    </w:rPr>
                  </w:pPr>
                  <w:r w:rsidRPr="00F24671">
                    <w:rPr>
                      <w:sz w:val="24"/>
                      <w:szCs w:val="26"/>
                    </w:rPr>
                    <w:t>Grade- Excellent</w:t>
                  </w:r>
                </w:p>
                <w:p w14:paraId="2D081942" w14:textId="381BEB18" w:rsidR="00483D4C" w:rsidRDefault="00483D4C" w:rsidP="003A550E">
                  <w:pPr>
                    <w:framePr w:hSpace="180" w:wrap="around" w:vAnchor="page" w:hAnchor="margin" w:y="1795"/>
                    <w:rPr>
                      <w:sz w:val="24"/>
                      <w:szCs w:val="26"/>
                    </w:rPr>
                  </w:pPr>
                  <w:r>
                    <w:rPr>
                      <w:sz w:val="24"/>
                      <w:szCs w:val="26"/>
                    </w:rPr>
                    <w:t xml:space="preserve">I got course (English </w:t>
                  </w:r>
                  <w:proofErr w:type="gramStart"/>
                  <w:r>
                    <w:rPr>
                      <w:sz w:val="24"/>
                      <w:szCs w:val="26"/>
                    </w:rPr>
                    <w:t>language)online</w:t>
                  </w:r>
                  <w:proofErr w:type="gramEnd"/>
                  <w:r>
                    <w:rPr>
                      <w:sz w:val="24"/>
                      <w:szCs w:val="26"/>
                    </w:rPr>
                    <w:t>.</w:t>
                  </w:r>
                </w:p>
                <w:p w14:paraId="15E882D6" w14:textId="77777777" w:rsidR="0079280F" w:rsidRDefault="00483D4C" w:rsidP="003A550E">
                  <w:pPr>
                    <w:framePr w:hSpace="180" w:wrap="around" w:vAnchor="page" w:hAnchor="margin" w:y="1795"/>
                    <w:rPr>
                      <w:sz w:val="24"/>
                      <w:szCs w:val="26"/>
                    </w:rPr>
                  </w:pPr>
                  <w:r>
                    <w:rPr>
                      <w:sz w:val="24"/>
                      <w:szCs w:val="26"/>
                    </w:rPr>
                    <w:t>I got course (English language</w:t>
                  </w:r>
                  <w:r w:rsidR="0079280F">
                    <w:rPr>
                      <w:sz w:val="24"/>
                      <w:szCs w:val="26"/>
                    </w:rPr>
                    <w:t>)</w:t>
                  </w:r>
                </w:p>
                <w:p w14:paraId="122B5B95" w14:textId="13F00511" w:rsidR="00483D4C" w:rsidRDefault="00483D4C" w:rsidP="003A550E">
                  <w:pPr>
                    <w:framePr w:hSpace="180" w:wrap="around" w:vAnchor="page" w:hAnchor="margin" w:y="1795"/>
                    <w:rPr>
                      <w:sz w:val="24"/>
                      <w:szCs w:val="26"/>
                    </w:rPr>
                  </w:pPr>
                  <w:r>
                    <w:rPr>
                      <w:sz w:val="24"/>
                      <w:szCs w:val="26"/>
                    </w:rPr>
                    <w:t>in the Ph</w:t>
                  </w:r>
                  <w:r w:rsidR="0079280F">
                    <w:rPr>
                      <w:sz w:val="24"/>
                      <w:szCs w:val="26"/>
                    </w:rPr>
                    <w:t>ilippines</w:t>
                  </w:r>
                  <w:r>
                    <w:rPr>
                      <w:sz w:val="24"/>
                      <w:szCs w:val="26"/>
                    </w:rPr>
                    <w:t>.</w:t>
                  </w:r>
                </w:p>
                <w:p w14:paraId="62C6A52D" w14:textId="77777777" w:rsidR="0079280F" w:rsidRDefault="0079280F" w:rsidP="003A550E">
                  <w:pPr>
                    <w:framePr w:hSpace="180" w:wrap="around" w:vAnchor="page" w:hAnchor="margin" w:y="1795"/>
                    <w:jc w:val="both"/>
                    <w:rPr>
                      <w:sz w:val="24"/>
                      <w:szCs w:val="26"/>
                      <w:rtl/>
                    </w:rPr>
                  </w:pPr>
                </w:p>
                <w:p w14:paraId="0E6B111A" w14:textId="260D1A06" w:rsidR="00483D4C" w:rsidRPr="00483D4C" w:rsidRDefault="00483D4C" w:rsidP="003A550E">
                  <w:pPr>
                    <w:framePr w:hSpace="180" w:wrap="around" w:vAnchor="page" w:hAnchor="margin" w:y="1795"/>
                    <w:rPr>
                      <w:sz w:val="24"/>
                      <w:szCs w:val="26"/>
                    </w:rPr>
                  </w:pPr>
                </w:p>
              </w:tc>
            </w:tr>
            <w:tr w:rsidR="008F6337" w14:paraId="6E14A9DF" w14:textId="77777777" w:rsidTr="00B85871">
              <w:tc>
                <w:tcPr>
                  <w:tcW w:w="5191" w:type="dxa"/>
                </w:tcPr>
                <w:p w14:paraId="728A4A3B" w14:textId="77777777" w:rsidR="008F6337" w:rsidRPr="005152F2" w:rsidRDefault="001E6CB0" w:rsidP="003A550E">
                  <w:pPr>
                    <w:pStyle w:val="Heading2"/>
                    <w:framePr w:hSpace="180" w:wrap="around" w:vAnchor="page" w:hAnchor="margin" w:y="1795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129FA58D955FED4785B2869D6F1377D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Volunteer Experience or Leadership</w:t>
                      </w:r>
                    </w:sdtContent>
                  </w:sdt>
                </w:p>
                <w:p w14:paraId="34DC1CDD" w14:textId="77777777" w:rsidR="00014D58" w:rsidRPr="0079280F" w:rsidRDefault="00F24671" w:rsidP="003A550E">
                  <w:pPr>
                    <w:framePr w:hSpace="180" w:wrap="around" w:vAnchor="page" w:hAnchor="margin" w:y="1795"/>
                    <w:rPr>
                      <w:sz w:val="24"/>
                      <w:szCs w:val="26"/>
                    </w:rPr>
                  </w:pPr>
                  <w:r w:rsidRPr="0079280F">
                    <w:rPr>
                      <w:sz w:val="24"/>
                      <w:szCs w:val="26"/>
                    </w:rPr>
                    <w:t>My priceless dedication as a volunteer to serve</w:t>
                  </w:r>
                </w:p>
                <w:p w14:paraId="71E0D217" w14:textId="2F4472CA" w:rsidR="00014D58" w:rsidRPr="0079280F" w:rsidRDefault="00014D58" w:rsidP="003A550E">
                  <w:pPr>
                    <w:framePr w:hSpace="180" w:wrap="around" w:vAnchor="page" w:hAnchor="margin" w:y="1795"/>
                    <w:rPr>
                      <w:sz w:val="24"/>
                      <w:szCs w:val="26"/>
                    </w:rPr>
                  </w:pPr>
                  <w:r w:rsidRPr="0079280F">
                    <w:rPr>
                      <w:sz w:val="24"/>
                      <w:szCs w:val="26"/>
                    </w:rPr>
                    <w:t>The less for</w:t>
                  </w:r>
                  <w:r w:rsidR="00A269C1" w:rsidRPr="0079280F">
                    <w:rPr>
                      <w:sz w:val="24"/>
                      <w:szCs w:val="26"/>
                    </w:rPr>
                    <w:t>tunate children for four hours.</w:t>
                  </w:r>
                </w:p>
                <w:p w14:paraId="3E4EBF7B" w14:textId="43367309" w:rsidR="00A269C1" w:rsidRDefault="00A269C1" w:rsidP="003A550E">
                  <w:pPr>
                    <w:framePr w:hSpace="180" w:wrap="around" w:vAnchor="page" w:hAnchor="margin" w:y="1795"/>
                  </w:pPr>
                  <w:r w:rsidRPr="0079280F">
                    <w:rPr>
                      <w:sz w:val="24"/>
                      <w:szCs w:val="26"/>
                    </w:rPr>
                    <w:t xml:space="preserve">Held on July 21.2018 in </w:t>
                  </w:r>
                  <w:proofErr w:type="spellStart"/>
                  <w:r w:rsidRPr="0079280F">
                    <w:rPr>
                      <w:sz w:val="24"/>
                      <w:szCs w:val="26"/>
                    </w:rPr>
                    <w:t>Cordoua</w:t>
                  </w:r>
                  <w:proofErr w:type="spellEnd"/>
                  <w:r w:rsidRPr="0079280F">
                    <w:rPr>
                      <w:sz w:val="24"/>
                      <w:szCs w:val="26"/>
                    </w:rPr>
                    <w:t xml:space="preserve">, Cebu City </w:t>
                  </w:r>
                </w:p>
              </w:tc>
            </w:tr>
          </w:tbl>
          <w:p w14:paraId="29C5C833" w14:textId="77777777" w:rsidR="008F6337" w:rsidRPr="005152F2" w:rsidRDefault="008F6337" w:rsidP="003A550E">
            <w:pPr>
              <w:bidi/>
              <w:rPr>
                <w:rtl/>
              </w:rPr>
            </w:pPr>
          </w:p>
        </w:tc>
      </w:tr>
    </w:tbl>
    <w:p w14:paraId="017860C3" w14:textId="77777777" w:rsidR="00E941EF" w:rsidRDefault="00E941EF" w:rsidP="0019561F">
      <w:pPr>
        <w:pStyle w:val="NoSpacing"/>
      </w:pPr>
    </w:p>
    <w:sectPr w:rsidR="00E941EF" w:rsidSect="00FE20E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0AFD8" w14:textId="77777777" w:rsidR="001E6CB0" w:rsidRDefault="001E6CB0" w:rsidP="003856C9">
      <w:pPr>
        <w:spacing w:after="0" w:line="240" w:lineRule="auto"/>
      </w:pPr>
      <w:r>
        <w:separator/>
      </w:r>
    </w:p>
  </w:endnote>
  <w:endnote w:type="continuationSeparator" w:id="0">
    <w:p w14:paraId="1821A8C8" w14:textId="77777777" w:rsidR="001E6CB0" w:rsidRDefault="001E6CB0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altName w:val="Sakkal Majall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A1C6B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7A728ED0" wp14:editId="17DDC9E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27F450D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1BnfBkAAGe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4173F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58ED4A87" wp14:editId="22510EF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9A5B626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D22AB" w14:textId="77777777" w:rsidR="001E6CB0" w:rsidRDefault="001E6CB0" w:rsidP="003856C9">
      <w:pPr>
        <w:spacing w:after="0" w:line="240" w:lineRule="auto"/>
      </w:pPr>
      <w:r>
        <w:separator/>
      </w:r>
    </w:p>
  </w:footnote>
  <w:footnote w:type="continuationSeparator" w:id="0">
    <w:p w14:paraId="19E74159" w14:textId="77777777" w:rsidR="001E6CB0" w:rsidRDefault="001E6CB0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7205E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289CF8D8" wp14:editId="290330C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D028AFB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42DD9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32989FC8" wp14:editId="243679D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592AD30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78"/>
    <w:rsid w:val="00014D58"/>
    <w:rsid w:val="00052BE1"/>
    <w:rsid w:val="0007412A"/>
    <w:rsid w:val="0010199E"/>
    <w:rsid w:val="001765FE"/>
    <w:rsid w:val="0019561F"/>
    <w:rsid w:val="001B32D2"/>
    <w:rsid w:val="001E6CB0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A550E"/>
    <w:rsid w:val="003F4D31"/>
    <w:rsid w:val="0043426C"/>
    <w:rsid w:val="00441EB9"/>
    <w:rsid w:val="00463463"/>
    <w:rsid w:val="00473EF8"/>
    <w:rsid w:val="004760E5"/>
    <w:rsid w:val="00483D4C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87EA3"/>
    <w:rsid w:val="006A3CE7"/>
    <w:rsid w:val="006F6EC8"/>
    <w:rsid w:val="00743379"/>
    <w:rsid w:val="007803B7"/>
    <w:rsid w:val="0079280F"/>
    <w:rsid w:val="007A27DE"/>
    <w:rsid w:val="007B2F5C"/>
    <w:rsid w:val="007C5F05"/>
    <w:rsid w:val="00832043"/>
    <w:rsid w:val="00832F81"/>
    <w:rsid w:val="008C7CA2"/>
    <w:rsid w:val="008F6337"/>
    <w:rsid w:val="00A269C1"/>
    <w:rsid w:val="00A42F91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32FDC"/>
    <w:rsid w:val="00C4403A"/>
    <w:rsid w:val="00CE6306"/>
    <w:rsid w:val="00D05C78"/>
    <w:rsid w:val="00D11C4D"/>
    <w:rsid w:val="00D5067A"/>
    <w:rsid w:val="00DC79BB"/>
    <w:rsid w:val="00E0697D"/>
    <w:rsid w:val="00E34D58"/>
    <w:rsid w:val="00E941EF"/>
    <w:rsid w:val="00EB1C1B"/>
    <w:rsid w:val="00F24671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940538"/>
  <w15:chartTrackingRefBased/>
  <w15:docId w15:val="{17938D4D-FE64-9F48-AD52-6B7C275B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user/Library/Containers/com.microsoft.Word/Data/Library/Application%20Support/Microsoft/Office/16.0/DTS/en-US%7bB62A322E-C914-CF4B-8DB4-2CAC99A9E80B%7d/%7bD971166D-CB25-4A43-A99C-9C5048209AF4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9F8D8E7C31AC4E83A9CE51F8088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3607F-3EC8-9E42-A407-44808A78FCA5}"/>
      </w:docPartPr>
      <w:docPartBody>
        <w:p w:rsidR="00C603F7" w:rsidRDefault="009B0853">
          <w:pPr>
            <w:pStyle w:val="189F8D8E7C31AC4E83A9CE51F8088E6F"/>
          </w:pPr>
          <w:r w:rsidRPr="005152F2">
            <w:t>Your Name</w:t>
          </w:r>
        </w:p>
      </w:docPartBody>
    </w:docPart>
    <w:docPart>
      <w:docPartPr>
        <w:name w:val="71A260FADB79E045A49DE13C411FD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3A9C3-818A-BC48-B145-B9721248078B}"/>
      </w:docPartPr>
      <w:docPartBody>
        <w:p w:rsidR="00C603F7" w:rsidRDefault="009B0853">
          <w:pPr>
            <w:pStyle w:val="71A260FADB79E045A49DE13C411FDEC0"/>
          </w:pPr>
          <w:r>
            <w:t>Objective</w:t>
          </w:r>
        </w:p>
      </w:docPartBody>
    </w:docPart>
    <w:docPart>
      <w:docPartPr>
        <w:name w:val="0812750A117CFD428FD09046615FC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76CCC-E4C2-8D44-8FCD-C04AFF349132}"/>
      </w:docPartPr>
      <w:docPartBody>
        <w:p w:rsidR="00C603F7" w:rsidRDefault="009B0853">
          <w:pPr>
            <w:pStyle w:val="0812750A117CFD428FD09046615FCF7D"/>
          </w:pPr>
          <w:r>
            <w:t>Skills</w:t>
          </w:r>
        </w:p>
      </w:docPartBody>
    </w:docPart>
    <w:docPart>
      <w:docPartPr>
        <w:name w:val="7BF4DB806BA4B447BC3D94BF698AB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69696-BA05-044D-AECC-EF870E09AB4F}"/>
      </w:docPartPr>
      <w:docPartBody>
        <w:p w:rsidR="00C603F7" w:rsidRDefault="009B0853">
          <w:pPr>
            <w:pStyle w:val="7BF4DB806BA4B447BC3D94BF698AB07B"/>
          </w:pPr>
          <w:r w:rsidRPr="005152F2">
            <w:t>Experience</w:t>
          </w:r>
        </w:p>
      </w:docPartBody>
    </w:docPart>
    <w:docPart>
      <w:docPartPr>
        <w:name w:val="A9B33AA0CA0CF7409A29D7A53D337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D5104-8B8C-3149-B676-23957E022B97}"/>
      </w:docPartPr>
      <w:docPartBody>
        <w:p w:rsidR="00C603F7" w:rsidRDefault="009B0853">
          <w:pPr>
            <w:pStyle w:val="A9B33AA0CA0CF7409A29D7A53D337261"/>
          </w:pPr>
          <w:r w:rsidRPr="005152F2">
            <w:t>Education</w:t>
          </w:r>
        </w:p>
      </w:docPartBody>
    </w:docPart>
    <w:docPart>
      <w:docPartPr>
        <w:name w:val="129FA58D955FED4785B2869D6F13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5D969-87C3-3047-87EB-3C85DAD85333}"/>
      </w:docPartPr>
      <w:docPartBody>
        <w:p w:rsidR="00C603F7" w:rsidRDefault="009B0853">
          <w:pPr>
            <w:pStyle w:val="129FA58D955FED4785B2869D6F1377DC"/>
          </w:pPr>
          <w:r w:rsidRPr="005152F2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altName w:val="Sakkal Majall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53"/>
    <w:rsid w:val="00537288"/>
    <w:rsid w:val="009B0853"/>
    <w:rsid w:val="00C6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9F8D8E7C31AC4E83A9CE51F8088E6F">
    <w:name w:val="189F8D8E7C31AC4E83A9CE51F8088E6F"/>
  </w:style>
  <w:style w:type="paragraph" w:customStyle="1" w:styleId="8D0A19E81DD2BA48ADB18DCA37F1BAA2">
    <w:name w:val="8D0A19E81DD2BA48ADB18DCA37F1BAA2"/>
    <w:rsid w:val="00C603F7"/>
  </w:style>
  <w:style w:type="paragraph" w:customStyle="1" w:styleId="E23F7AF9070D2E46897AA0C30CFF11FD">
    <w:name w:val="E23F7AF9070D2E46897AA0C30CFF11FD"/>
    <w:rsid w:val="00C603F7"/>
  </w:style>
  <w:style w:type="paragraph" w:customStyle="1" w:styleId="71A260FADB79E045A49DE13C411FDEC0">
    <w:name w:val="71A260FADB79E045A49DE13C411FDEC0"/>
  </w:style>
  <w:style w:type="paragraph" w:customStyle="1" w:styleId="285217794D75CA4B88ABAB6EE51D71CF">
    <w:name w:val="285217794D75CA4B88ABAB6EE51D71CF"/>
  </w:style>
  <w:style w:type="paragraph" w:customStyle="1" w:styleId="0812750A117CFD428FD09046615FCF7D">
    <w:name w:val="0812750A117CFD428FD09046615FCF7D"/>
  </w:style>
  <w:style w:type="paragraph" w:customStyle="1" w:styleId="8E235369EA73974AA7FA6E63249731C6">
    <w:name w:val="8E235369EA73974AA7FA6E63249731C6"/>
  </w:style>
  <w:style w:type="paragraph" w:customStyle="1" w:styleId="7BF4DB806BA4B447BC3D94BF698AB07B">
    <w:name w:val="7BF4DB806BA4B447BC3D94BF698AB07B"/>
  </w:style>
  <w:style w:type="paragraph" w:customStyle="1" w:styleId="A9B33AA0CA0CF7409A29D7A53D337261">
    <w:name w:val="A9B33AA0CA0CF7409A29D7A53D337261"/>
  </w:style>
  <w:style w:type="paragraph" w:customStyle="1" w:styleId="129FA58D955FED4785B2869D6F1377DC">
    <w:name w:val="129FA58D955FED4785B2869D6F1377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CC8C49-C3E0-F245-A207-F43DC76C5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ziyad
alhawti</dc:creator>
  <cp:keywords/>
  <dc:description/>
  <cp:lastModifiedBy>زياد الحوطي</cp:lastModifiedBy>
  <cp:revision>3</cp:revision>
  <cp:lastPrinted>2022-02-25T11:55:00Z</cp:lastPrinted>
  <dcterms:created xsi:type="dcterms:W3CDTF">2022-02-25T11:55:00Z</dcterms:created>
  <dcterms:modified xsi:type="dcterms:W3CDTF">2022-02-25T14:16:00Z</dcterms:modified>
</cp:coreProperties>
</file>